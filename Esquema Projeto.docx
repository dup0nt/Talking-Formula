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3D0A" w14:textId="1F7B39F1" w:rsidR="00110D77" w:rsidRDefault="008915AB" w:rsidP="00110D77">
      <w:pPr>
        <w:pStyle w:val="Ttulo1"/>
      </w:pPr>
      <w:r>
        <w:t>BDAI – Projeto Esquema</w:t>
      </w:r>
    </w:p>
    <w:p w14:paraId="4F30B7DC" w14:textId="3D768F0D" w:rsidR="00757FE3" w:rsidRDefault="00757FE3">
      <w:pPr>
        <w:pStyle w:val="Ttulo2"/>
      </w:pPr>
      <w:r>
        <w:t>Até 21/11 -&gt; modelo ER</w:t>
      </w:r>
    </w:p>
    <w:p w14:paraId="57270D9E" w14:textId="6E4B05F7" w:rsidR="00EA4690" w:rsidRPr="00CE7F1E" w:rsidRDefault="008915AB">
      <w:pPr>
        <w:pStyle w:val="Ttulo2"/>
        <w:rPr>
          <w:lang w:val="en-US"/>
        </w:rPr>
      </w:pPr>
      <w:proofErr w:type="spellStart"/>
      <w:r w:rsidRPr="00CE7F1E">
        <w:rPr>
          <w:lang w:val="en-US"/>
        </w:rPr>
        <w:t>Entidades</w:t>
      </w:r>
      <w:proofErr w:type="spellEnd"/>
      <w:r w:rsidRPr="00CE7F1E">
        <w:rPr>
          <w:lang w:val="en-US"/>
        </w:rPr>
        <w:t>:</w:t>
      </w:r>
    </w:p>
    <w:p w14:paraId="7554CD60" w14:textId="45978332" w:rsidR="008915AB" w:rsidRPr="00CE7F1E" w:rsidRDefault="008915AB" w:rsidP="008915AB">
      <w:pPr>
        <w:rPr>
          <w:lang w:val="en-US"/>
        </w:rPr>
      </w:pPr>
      <w:r w:rsidRPr="00CE7F1E">
        <w:rPr>
          <w:lang w:val="en-US"/>
        </w:rPr>
        <w:t>- Craft Bear Shops</w:t>
      </w:r>
    </w:p>
    <w:p w14:paraId="6090FAC4" w14:textId="655D7216" w:rsidR="008915AB" w:rsidRPr="008915AB" w:rsidRDefault="008915AB" w:rsidP="008915AB">
      <w:pPr>
        <w:rPr>
          <w:lang w:val="en-US"/>
        </w:rPr>
      </w:pPr>
      <w:r w:rsidRPr="008915AB">
        <w:rPr>
          <w:lang w:val="en-US"/>
        </w:rPr>
        <w:t>- Craft Bear</w:t>
      </w:r>
    </w:p>
    <w:p w14:paraId="4CEEA3B0" w14:textId="53249C1C" w:rsidR="008915AB" w:rsidRDefault="008915AB" w:rsidP="008915AB">
      <w:pPr>
        <w:rPr>
          <w:lang w:val="en-US"/>
        </w:rPr>
      </w:pPr>
      <w:r w:rsidRPr="008915AB">
        <w:rPr>
          <w:lang w:val="en-US"/>
        </w:rPr>
        <w:t xml:space="preserve">- </w:t>
      </w:r>
      <w:r>
        <w:rPr>
          <w:lang w:val="en-US"/>
        </w:rPr>
        <w:t>USERS</w:t>
      </w:r>
    </w:p>
    <w:p w14:paraId="2A44DEC5" w14:textId="2F230508" w:rsidR="008915AB" w:rsidRDefault="008915AB" w:rsidP="008915AB">
      <w:pPr>
        <w:rPr>
          <w:lang w:val="en-US"/>
        </w:rPr>
      </w:pPr>
    </w:p>
    <w:p w14:paraId="7A627AA8" w14:textId="2F087E09" w:rsidR="00E52D20" w:rsidRPr="00E52D20" w:rsidRDefault="008915AB" w:rsidP="00E52D20">
      <w:pPr>
        <w:pStyle w:val="Ttulo2"/>
        <w:rPr>
          <w:lang w:val="en-US"/>
        </w:rPr>
      </w:pPr>
      <w:r>
        <w:rPr>
          <w:lang w:val="en-US"/>
        </w:rPr>
        <w:t>Craft Bear Shops</w:t>
      </w:r>
      <w:r w:rsidR="00E52D20">
        <w:rPr>
          <w:lang w:val="en-US"/>
        </w:rPr>
        <w:t>:</w:t>
      </w:r>
    </w:p>
    <w:p w14:paraId="26A8E403" w14:textId="28E5E1A5" w:rsidR="008915AB" w:rsidRPr="008915AB" w:rsidRDefault="008915AB" w:rsidP="008915AB">
      <w:pPr>
        <w:pStyle w:val="PargrafodaLista"/>
        <w:numPr>
          <w:ilvl w:val="0"/>
          <w:numId w:val="5"/>
        </w:numPr>
      </w:pPr>
      <w:r w:rsidRPr="008915AB">
        <w:t xml:space="preserve">Coordenadas (X e </w:t>
      </w:r>
      <w:proofErr w:type="gramStart"/>
      <w:r w:rsidRPr="008915AB">
        <w:t>Y)  [</w:t>
      </w:r>
      <w:proofErr w:type="spellStart"/>
      <w:proofErr w:type="gramEnd"/>
      <w:r w:rsidRPr="008915AB">
        <w:t>pk</w:t>
      </w:r>
      <w:proofErr w:type="spellEnd"/>
      <w:r w:rsidRPr="008915AB">
        <w:t>]</w:t>
      </w:r>
    </w:p>
    <w:p w14:paraId="160E4612" w14:textId="0AC03E8B" w:rsidR="008915AB" w:rsidRDefault="008915AB" w:rsidP="008915AB">
      <w:pPr>
        <w:pStyle w:val="PargrafodaLista"/>
        <w:numPr>
          <w:ilvl w:val="0"/>
          <w:numId w:val="5"/>
        </w:numPr>
      </w:pPr>
      <w:r>
        <w:t>Nome</w:t>
      </w:r>
    </w:p>
    <w:p w14:paraId="0C2C15C5" w14:textId="28966910" w:rsidR="008915AB" w:rsidRDefault="008915AB" w:rsidP="008915AB">
      <w:pPr>
        <w:pStyle w:val="PargrafodaLista"/>
        <w:numPr>
          <w:ilvl w:val="0"/>
          <w:numId w:val="5"/>
        </w:numPr>
      </w:pPr>
      <w:r>
        <w:t>País</w:t>
      </w:r>
    </w:p>
    <w:p w14:paraId="2D495884" w14:textId="44A14779" w:rsidR="008915AB" w:rsidRDefault="008915AB" w:rsidP="008915AB">
      <w:pPr>
        <w:pStyle w:val="PargrafodaLista"/>
        <w:numPr>
          <w:ilvl w:val="0"/>
          <w:numId w:val="5"/>
        </w:numPr>
      </w:pPr>
      <w:r>
        <w:t>Cidade</w:t>
      </w:r>
    </w:p>
    <w:p w14:paraId="7A3FBF26" w14:textId="3E85C247" w:rsidR="008915AB" w:rsidRDefault="008915AB" w:rsidP="008915AB">
      <w:pPr>
        <w:pStyle w:val="PargrafodaLista"/>
        <w:numPr>
          <w:ilvl w:val="0"/>
          <w:numId w:val="5"/>
        </w:numPr>
      </w:pPr>
      <w:proofErr w:type="spellStart"/>
      <w:r>
        <w:t>Reviews</w:t>
      </w:r>
      <w:proofErr w:type="spellEnd"/>
      <w:r>
        <w:t xml:space="preserve"> de usuários (integrar com USERS)</w:t>
      </w:r>
    </w:p>
    <w:p w14:paraId="2C7AEB0C" w14:textId="3EFA5AAA" w:rsidR="008915AB" w:rsidRDefault="008915AB" w:rsidP="008915AB">
      <w:pPr>
        <w:pStyle w:val="PargrafodaLista"/>
        <w:numPr>
          <w:ilvl w:val="0"/>
          <w:numId w:val="5"/>
        </w:numPr>
      </w:pPr>
      <w:r>
        <w:t>Custo (quantidade de €)</w:t>
      </w:r>
    </w:p>
    <w:p w14:paraId="2574F065" w14:textId="7B26C475" w:rsidR="008915AB" w:rsidRDefault="008915AB" w:rsidP="008915AB">
      <w:pPr>
        <w:pStyle w:val="PargrafodaLista"/>
        <w:numPr>
          <w:ilvl w:val="0"/>
          <w:numId w:val="5"/>
        </w:numPr>
      </w:pPr>
      <w:r>
        <w:t xml:space="preserve">Horário (saber uma </w:t>
      </w:r>
      <w:proofErr w:type="spellStart"/>
      <w:r>
        <w:t>sub</w:t>
      </w:r>
      <w:proofErr w:type="spellEnd"/>
      <w:r>
        <w:t xml:space="preserve"> tabela)</w:t>
      </w:r>
    </w:p>
    <w:p w14:paraId="194BA88E" w14:textId="2F932230" w:rsidR="008915AB" w:rsidRDefault="008915AB" w:rsidP="008915AB">
      <w:pPr>
        <w:pStyle w:val="PargrafodaLista"/>
        <w:numPr>
          <w:ilvl w:val="0"/>
          <w:numId w:val="5"/>
        </w:numPr>
      </w:pPr>
      <w:r>
        <w:t>Rua</w:t>
      </w:r>
    </w:p>
    <w:p w14:paraId="3A934F40" w14:textId="4CE5A276" w:rsidR="008915AB" w:rsidRDefault="008915AB" w:rsidP="008915AB">
      <w:pPr>
        <w:pStyle w:val="PargrafodaLista"/>
        <w:numPr>
          <w:ilvl w:val="0"/>
          <w:numId w:val="5"/>
        </w:numPr>
      </w:pPr>
      <w:r>
        <w:t>Telefone</w:t>
      </w:r>
    </w:p>
    <w:p w14:paraId="20966255" w14:textId="2CF5C618" w:rsidR="008915AB" w:rsidRDefault="008915AB" w:rsidP="008915AB">
      <w:pPr>
        <w:pStyle w:val="PargrafodaLista"/>
        <w:numPr>
          <w:ilvl w:val="0"/>
          <w:numId w:val="5"/>
        </w:numPr>
      </w:pPr>
      <w:r>
        <w:t>Descrição</w:t>
      </w:r>
    </w:p>
    <w:p w14:paraId="6BBD419C" w14:textId="45F4A2F0" w:rsidR="004F543A" w:rsidRDefault="004F543A" w:rsidP="008915AB">
      <w:pPr>
        <w:pStyle w:val="PargrafodaLista"/>
        <w:numPr>
          <w:ilvl w:val="0"/>
          <w:numId w:val="5"/>
        </w:numPr>
      </w:pPr>
      <w:r>
        <w:t>Foto</w:t>
      </w:r>
    </w:p>
    <w:p w14:paraId="16C12B32" w14:textId="6BDB9E9B" w:rsidR="008915AB" w:rsidRDefault="008915AB" w:rsidP="00E52D20"/>
    <w:p w14:paraId="6360895B" w14:textId="73D7F49C" w:rsidR="00E52D20" w:rsidRDefault="00E52D20" w:rsidP="00E52D20">
      <w:r>
        <w:t>Cerveja:</w:t>
      </w:r>
    </w:p>
    <w:p w14:paraId="4EFEFA8C" w14:textId="2DAD3A70" w:rsidR="00E52D20" w:rsidRDefault="00E52D20" w:rsidP="00E52D20">
      <w:pPr>
        <w:pStyle w:val="PargrafodaLista"/>
        <w:numPr>
          <w:ilvl w:val="0"/>
          <w:numId w:val="6"/>
        </w:numPr>
      </w:pPr>
      <w:proofErr w:type="spellStart"/>
      <w:r>
        <w:t>jolaID</w:t>
      </w:r>
      <w:proofErr w:type="spellEnd"/>
      <w:r>
        <w:t xml:space="preserve"> [</w:t>
      </w:r>
      <w:proofErr w:type="spellStart"/>
      <w:r>
        <w:t>pk</w:t>
      </w:r>
      <w:proofErr w:type="spellEnd"/>
      <w:r>
        <w:t>]</w:t>
      </w:r>
    </w:p>
    <w:p w14:paraId="69A7ADA2" w14:textId="31D9C743" w:rsidR="00E52D20" w:rsidRDefault="00E52D20" w:rsidP="00E52D20">
      <w:pPr>
        <w:pStyle w:val="PargrafodaLista"/>
        <w:numPr>
          <w:ilvl w:val="0"/>
          <w:numId w:val="6"/>
        </w:numPr>
      </w:pPr>
      <w:r>
        <w:t>Nome</w:t>
      </w:r>
    </w:p>
    <w:p w14:paraId="0ABE2D62" w14:textId="07C7607F" w:rsidR="00E52D20" w:rsidRDefault="00E52D20" w:rsidP="00E52D20">
      <w:pPr>
        <w:pStyle w:val="PargrafodaLista"/>
        <w:numPr>
          <w:ilvl w:val="0"/>
          <w:numId w:val="6"/>
        </w:numPr>
      </w:pPr>
      <w:r>
        <w:t xml:space="preserve">Categoria (Ale, Lager, </w:t>
      </w:r>
      <w:proofErr w:type="spellStart"/>
      <w:r>
        <w:t>Lambic</w:t>
      </w:r>
      <w:proofErr w:type="spellEnd"/>
      <w:r>
        <w:t>)</w:t>
      </w:r>
    </w:p>
    <w:p w14:paraId="06CD9B04" w14:textId="0BD5E40A" w:rsidR="00E52D20" w:rsidRDefault="00E52D20" w:rsidP="00E52D20">
      <w:pPr>
        <w:pStyle w:val="PargrafodaLista"/>
        <w:numPr>
          <w:ilvl w:val="0"/>
          <w:numId w:val="6"/>
        </w:numPr>
      </w:pPr>
      <w:r>
        <w:t>Subcategoria (dentro da categoria)</w:t>
      </w:r>
      <w:r w:rsidR="004F543A">
        <w:t xml:space="preserve"> &lt;-TIPO</w:t>
      </w:r>
    </w:p>
    <w:p w14:paraId="2D1C9EAA" w14:textId="1492F223" w:rsidR="00E52D20" w:rsidRDefault="004F543A" w:rsidP="00E52D20">
      <w:pPr>
        <w:pStyle w:val="PargrafodaLista"/>
        <w:numPr>
          <w:ilvl w:val="0"/>
          <w:numId w:val="6"/>
        </w:numPr>
      </w:pPr>
      <w:proofErr w:type="spellStart"/>
      <w:r>
        <w:t>Alcool</w:t>
      </w:r>
      <w:proofErr w:type="spellEnd"/>
    </w:p>
    <w:p w14:paraId="645FEDA6" w14:textId="52964264" w:rsidR="004F543A" w:rsidRDefault="004F543A" w:rsidP="00E52D20">
      <w:pPr>
        <w:pStyle w:val="PargrafodaLista"/>
        <w:numPr>
          <w:ilvl w:val="0"/>
          <w:numId w:val="6"/>
        </w:numPr>
      </w:pPr>
      <w:r>
        <w:t>IBU</w:t>
      </w:r>
    </w:p>
    <w:p w14:paraId="697DD675" w14:textId="6E244379" w:rsidR="004F543A" w:rsidRDefault="004F543A" w:rsidP="00E52D20">
      <w:pPr>
        <w:pStyle w:val="PargrafodaLista"/>
        <w:numPr>
          <w:ilvl w:val="0"/>
          <w:numId w:val="6"/>
        </w:numPr>
      </w:pPr>
      <w:r>
        <w:t>Cor</w:t>
      </w:r>
    </w:p>
    <w:p w14:paraId="157D34F5" w14:textId="6AF0B5F2" w:rsidR="004F543A" w:rsidRDefault="004F543A" w:rsidP="00E52D20">
      <w:pPr>
        <w:pStyle w:val="PargrafodaLista"/>
        <w:numPr>
          <w:ilvl w:val="0"/>
          <w:numId w:val="6"/>
        </w:numPr>
      </w:pPr>
      <w:r>
        <w:lastRenderedPageBreak/>
        <w:t>Temperatura</w:t>
      </w:r>
    </w:p>
    <w:p w14:paraId="590D70E6" w14:textId="1097E2D7" w:rsidR="004F543A" w:rsidRDefault="004F543A" w:rsidP="00E52D20">
      <w:pPr>
        <w:pStyle w:val="PargrafodaLista"/>
        <w:numPr>
          <w:ilvl w:val="0"/>
          <w:numId w:val="6"/>
        </w:numPr>
      </w:pPr>
      <w:r>
        <w:t>Descrição</w:t>
      </w:r>
    </w:p>
    <w:p w14:paraId="0DF10E11" w14:textId="1793054B" w:rsidR="004F543A" w:rsidRDefault="004F543A" w:rsidP="00E52D20">
      <w:pPr>
        <w:pStyle w:val="PargrafodaLista"/>
        <w:numPr>
          <w:ilvl w:val="0"/>
          <w:numId w:val="6"/>
        </w:numPr>
      </w:pPr>
      <w:proofErr w:type="spellStart"/>
      <w:r>
        <w:t>Como_beber</w:t>
      </w:r>
      <w:proofErr w:type="spellEnd"/>
    </w:p>
    <w:p w14:paraId="7E3ED1AE" w14:textId="6BC7EE44" w:rsidR="004F543A" w:rsidRDefault="004F543A" w:rsidP="00E52D20">
      <w:pPr>
        <w:pStyle w:val="PargrafodaLista"/>
        <w:numPr>
          <w:ilvl w:val="0"/>
          <w:numId w:val="6"/>
        </w:numPr>
      </w:pPr>
      <w:r>
        <w:t>Ingredientes</w:t>
      </w:r>
    </w:p>
    <w:p w14:paraId="5605DA5C" w14:textId="11D5FD52" w:rsidR="004F543A" w:rsidRDefault="004F543A" w:rsidP="00E52D20">
      <w:pPr>
        <w:pStyle w:val="PargrafodaLista"/>
        <w:numPr>
          <w:ilvl w:val="0"/>
          <w:numId w:val="6"/>
        </w:numPr>
      </w:pPr>
      <w:r>
        <w:t>Alergénios</w:t>
      </w:r>
    </w:p>
    <w:p w14:paraId="29D043B9" w14:textId="4B8BEF3E" w:rsidR="004F543A" w:rsidRDefault="004F543A" w:rsidP="00E52D20">
      <w:pPr>
        <w:pStyle w:val="PargrafodaLista"/>
        <w:numPr>
          <w:ilvl w:val="0"/>
          <w:numId w:val="6"/>
        </w:numPr>
      </w:pPr>
      <w:proofErr w:type="spellStart"/>
      <w:r>
        <w:t>Gluten</w:t>
      </w:r>
      <w:proofErr w:type="spellEnd"/>
    </w:p>
    <w:p w14:paraId="52660D17" w14:textId="49780CF8" w:rsidR="004F543A" w:rsidRDefault="004F543A" w:rsidP="00E52D20">
      <w:pPr>
        <w:pStyle w:val="PargrafodaLista"/>
        <w:numPr>
          <w:ilvl w:val="0"/>
          <w:numId w:val="6"/>
        </w:numPr>
      </w:pPr>
      <w:r>
        <w:t>FOTO</w:t>
      </w:r>
    </w:p>
    <w:p w14:paraId="1D966D1F" w14:textId="2E311B6C" w:rsidR="004F543A" w:rsidRDefault="004F543A" w:rsidP="00E52D20">
      <w:pPr>
        <w:pStyle w:val="PargrafodaLista"/>
        <w:numPr>
          <w:ilvl w:val="0"/>
          <w:numId w:val="6"/>
        </w:numPr>
      </w:pPr>
      <w:proofErr w:type="spellStart"/>
      <w:r>
        <w:t>User_rating</w:t>
      </w:r>
      <w:proofErr w:type="spellEnd"/>
    </w:p>
    <w:p w14:paraId="52C52A96" w14:textId="1563C725" w:rsidR="00CE7F1E" w:rsidRDefault="00CE7F1E" w:rsidP="00E52D20">
      <w:pPr>
        <w:pStyle w:val="PargrafodaLista"/>
        <w:numPr>
          <w:ilvl w:val="0"/>
          <w:numId w:val="6"/>
        </w:numPr>
      </w:pPr>
      <w:r>
        <w:t>User_fotos</w:t>
      </w:r>
    </w:p>
    <w:p w14:paraId="4126A39F" w14:textId="551BBD3C" w:rsidR="00E52D20" w:rsidRDefault="00E52D20" w:rsidP="00E52D20"/>
    <w:p w14:paraId="24377DCA" w14:textId="14D1A7A7" w:rsidR="004F543A" w:rsidRDefault="004F543A" w:rsidP="00E52D20">
      <w:r>
        <w:t>Usuário:</w:t>
      </w:r>
    </w:p>
    <w:p w14:paraId="4A197D58" w14:textId="5DDF12E1" w:rsidR="004F543A" w:rsidRDefault="004F543A" w:rsidP="004F543A">
      <w:pPr>
        <w:pStyle w:val="PargrafodaLista"/>
        <w:numPr>
          <w:ilvl w:val="0"/>
          <w:numId w:val="7"/>
        </w:numPr>
      </w:pPr>
      <w:r>
        <w:t>Mail</w:t>
      </w:r>
    </w:p>
    <w:p w14:paraId="51E43607" w14:textId="769F68C3" w:rsidR="004F543A" w:rsidRDefault="004F543A" w:rsidP="004F543A">
      <w:pPr>
        <w:pStyle w:val="PargrafodaLista"/>
        <w:numPr>
          <w:ilvl w:val="0"/>
          <w:numId w:val="7"/>
        </w:numPr>
      </w:pPr>
      <w:r>
        <w:t>Password</w:t>
      </w:r>
    </w:p>
    <w:p w14:paraId="2794DFD4" w14:textId="0FFE3528" w:rsidR="004F543A" w:rsidRDefault="004F543A" w:rsidP="004F543A">
      <w:pPr>
        <w:pStyle w:val="PargrafodaLista"/>
        <w:numPr>
          <w:ilvl w:val="0"/>
          <w:numId w:val="7"/>
        </w:numPr>
      </w:pPr>
      <w:proofErr w:type="spellStart"/>
      <w:r>
        <w:t>Username</w:t>
      </w:r>
      <w:proofErr w:type="spellEnd"/>
    </w:p>
    <w:p w14:paraId="303178D7" w14:textId="22224ED7" w:rsidR="004F543A" w:rsidRDefault="004F543A" w:rsidP="004F543A">
      <w:pPr>
        <w:pStyle w:val="PargrafodaLista"/>
        <w:numPr>
          <w:ilvl w:val="0"/>
          <w:numId w:val="7"/>
        </w:numPr>
      </w:pPr>
      <w:r>
        <w:t>Data nascimento</w:t>
      </w:r>
    </w:p>
    <w:p w14:paraId="193762DA" w14:textId="0B26AF1C" w:rsidR="004F543A" w:rsidRDefault="00C62095" w:rsidP="004F543A">
      <w:pPr>
        <w:pStyle w:val="PargrafodaLista"/>
        <w:numPr>
          <w:ilvl w:val="0"/>
          <w:numId w:val="7"/>
        </w:numPr>
      </w:pPr>
      <w:r>
        <w:t xml:space="preserve">Rating dados (fazer </w:t>
      </w:r>
      <w:proofErr w:type="spellStart"/>
      <w:r>
        <w:t>sub</w:t>
      </w:r>
      <w:proofErr w:type="spellEnd"/>
      <w:r>
        <w:t xml:space="preserve"> tabela)</w:t>
      </w:r>
    </w:p>
    <w:p w14:paraId="66188AA1" w14:textId="0B9C0D6F" w:rsidR="00C62095" w:rsidRDefault="00C62095" w:rsidP="00C62095"/>
    <w:p w14:paraId="61954993" w14:textId="7BCCC498" w:rsidR="00C62095" w:rsidRDefault="00C62095" w:rsidP="00C62095">
      <w:r>
        <w:t>Opção 2:</w:t>
      </w:r>
    </w:p>
    <w:p w14:paraId="799F0742" w14:textId="143F9AC1" w:rsidR="00C62095" w:rsidRDefault="00C62095" w:rsidP="00C62095"/>
    <w:p w14:paraId="67208AB2" w14:textId="6675AB6C" w:rsidR="00EE53A4" w:rsidRDefault="00EE53A4" w:rsidP="00C62095"/>
    <w:p w14:paraId="4B3E497E" w14:textId="2F9638E5" w:rsidR="00EE53A4" w:rsidRDefault="00EE53A4" w:rsidP="00C62095"/>
    <w:p w14:paraId="31118607" w14:textId="32DC233B" w:rsidR="00EE53A4" w:rsidRDefault="00EE53A4" w:rsidP="00C62095">
      <w:r>
        <w:t>Notas:</w:t>
      </w:r>
    </w:p>
    <w:p w14:paraId="3C7FB082" w14:textId="548A2196" w:rsidR="00EE53A4" w:rsidRDefault="00EE53A4" w:rsidP="00C62095">
      <w:r>
        <w:t xml:space="preserve">- Verificar se há variáveis grandes entre cada tipo de cerveja de forma a </w:t>
      </w:r>
      <w:proofErr w:type="spellStart"/>
      <w:r>
        <w:t>constuir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.</w:t>
      </w:r>
    </w:p>
    <w:p w14:paraId="3C9231B6" w14:textId="77777777" w:rsidR="00D409FF" w:rsidRDefault="00D409FF" w:rsidP="00C62095"/>
    <w:p w14:paraId="78E429B7" w14:textId="77777777" w:rsidR="00D409FF" w:rsidRPr="008915AB" w:rsidRDefault="00D409FF" w:rsidP="00C62095"/>
    <w:sectPr w:rsidR="00D409FF" w:rsidRPr="008915A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7272" w14:textId="77777777" w:rsidR="00087A79" w:rsidRDefault="00087A79">
      <w:r>
        <w:separator/>
      </w:r>
    </w:p>
    <w:p w14:paraId="4CF94AF1" w14:textId="77777777" w:rsidR="00087A79" w:rsidRDefault="00087A79"/>
  </w:endnote>
  <w:endnote w:type="continuationSeparator" w:id="0">
    <w:p w14:paraId="72769CCA" w14:textId="77777777" w:rsidR="00087A79" w:rsidRDefault="00087A79">
      <w:r>
        <w:continuationSeparator/>
      </w:r>
    </w:p>
    <w:p w14:paraId="4B69EB24" w14:textId="77777777" w:rsidR="00087A79" w:rsidRDefault="00087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2B174" w14:textId="77777777"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2AD1" w14:textId="77777777" w:rsidR="00087A79" w:rsidRDefault="00087A79">
      <w:r>
        <w:separator/>
      </w:r>
    </w:p>
    <w:p w14:paraId="410D636D" w14:textId="77777777" w:rsidR="00087A79" w:rsidRDefault="00087A79"/>
  </w:footnote>
  <w:footnote w:type="continuationSeparator" w:id="0">
    <w:p w14:paraId="1AB05ADB" w14:textId="77777777" w:rsidR="00087A79" w:rsidRDefault="00087A79">
      <w:r>
        <w:continuationSeparator/>
      </w:r>
    </w:p>
    <w:p w14:paraId="7A9A4471" w14:textId="77777777" w:rsidR="00087A79" w:rsidRDefault="00087A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mmarc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2336F"/>
    <w:multiLevelType w:val="hybridMultilevel"/>
    <w:tmpl w:val="B080CE44"/>
    <w:lvl w:ilvl="0" w:tplc="DE32A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94E70"/>
    <w:multiLevelType w:val="hybridMultilevel"/>
    <w:tmpl w:val="3174866A"/>
    <w:lvl w:ilvl="0" w:tplc="DE32A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D6A34"/>
    <w:multiLevelType w:val="hybridMultilevel"/>
    <w:tmpl w:val="264221EE"/>
    <w:lvl w:ilvl="0" w:tplc="DE32A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0981">
    <w:abstractNumId w:val="1"/>
  </w:num>
  <w:num w:numId="2" w16cid:durableId="1096486726">
    <w:abstractNumId w:val="0"/>
  </w:num>
  <w:num w:numId="3" w16cid:durableId="740296215">
    <w:abstractNumId w:val="2"/>
  </w:num>
  <w:num w:numId="4" w16cid:durableId="1626233873">
    <w:abstractNumId w:val="6"/>
  </w:num>
  <w:num w:numId="5" w16cid:durableId="435831951">
    <w:abstractNumId w:val="4"/>
  </w:num>
  <w:num w:numId="6" w16cid:durableId="159464810">
    <w:abstractNumId w:val="5"/>
  </w:num>
  <w:num w:numId="7" w16cid:durableId="108935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B"/>
    <w:rsid w:val="00087A79"/>
    <w:rsid w:val="00110D77"/>
    <w:rsid w:val="004F543A"/>
    <w:rsid w:val="00757FE3"/>
    <w:rsid w:val="008915AB"/>
    <w:rsid w:val="00C62095"/>
    <w:rsid w:val="00C84796"/>
    <w:rsid w:val="00CE7F1E"/>
    <w:rsid w:val="00D409FF"/>
    <w:rsid w:val="00DC6919"/>
    <w:rsid w:val="00E52D20"/>
    <w:rsid w:val="00EA4690"/>
    <w:rsid w:val="00E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B6C53"/>
  <w15:chartTrackingRefBased/>
  <w15:docId w15:val="{4D4E4F7C-8366-5146-8B06-E89DE5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1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Pr>
      <w:color w:val="731C3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89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gogoncalves/Library/Containers/com.microsoft.Word/Data/Library/Application%20Support/Microsoft/Office/16.0/DTS/pt-PT%7b018B7A57-5435-0041-B3DD-02485D8F3E17%7d/%7bAFED1F23-7020-F446-B9F9-4639E50AE81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{AFED1F23-7020-F446-B9F9-4639E50AE81E}tf10002086.dotx</Template>
  <TotalTime>23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Ferreira Gonçalves</dc:creator>
  <cp:keywords/>
  <dc:description/>
  <cp:lastModifiedBy>Diogo Miguel Ferreira Gonçalves</cp:lastModifiedBy>
  <cp:revision>6</cp:revision>
  <dcterms:created xsi:type="dcterms:W3CDTF">2022-11-03T10:57:00Z</dcterms:created>
  <dcterms:modified xsi:type="dcterms:W3CDTF">2022-12-08T15:17:00Z</dcterms:modified>
</cp:coreProperties>
</file>